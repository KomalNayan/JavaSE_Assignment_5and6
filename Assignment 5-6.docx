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82697" w14:textId="0BDD04EA" w:rsidR="00450634" w:rsidRPr="00720410" w:rsidRDefault="00450634" w:rsidP="00720410">
      <w:pPr>
        <w:jc w:val="center"/>
        <w:rPr>
          <w:sz w:val="48"/>
          <w:szCs w:val="48"/>
        </w:rPr>
      </w:pPr>
    </w:p>
    <w:p w14:paraId="39124021" w14:textId="10710A45" w:rsidR="00720410" w:rsidRPr="00720410" w:rsidRDefault="00FE3A33" w:rsidP="00720410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 5, 6</w:t>
      </w:r>
    </w:p>
    <w:p w14:paraId="1968A315" w14:textId="5E452AB4" w:rsidR="00720410" w:rsidRDefault="00720410" w:rsidP="009829FF"/>
    <w:p w14:paraId="1E841F92" w14:textId="3AB0170C" w:rsidR="00720410" w:rsidRPr="00720410" w:rsidRDefault="00FE3A33" w:rsidP="00720410">
      <w:pPr>
        <w:jc w:val="center"/>
        <w:rPr>
          <w:sz w:val="48"/>
          <w:szCs w:val="48"/>
        </w:rPr>
      </w:pPr>
      <w:r>
        <w:rPr>
          <w:sz w:val="48"/>
          <w:szCs w:val="48"/>
        </w:rPr>
        <w:t>2.5% 2.5%</w:t>
      </w:r>
    </w:p>
    <w:p w14:paraId="3F2FDC1C" w14:textId="2A1BF9BC" w:rsidR="00720410" w:rsidRDefault="00720410" w:rsidP="009829FF"/>
    <w:p w14:paraId="0E4879CA" w14:textId="0D7501B8" w:rsidR="00720410" w:rsidRDefault="00720410" w:rsidP="009829FF"/>
    <w:p w14:paraId="7D92DED0" w14:textId="68982CD2" w:rsidR="00720410" w:rsidRDefault="00720410" w:rsidP="009066C9">
      <w:pPr>
        <w:jc w:val="center"/>
      </w:pPr>
    </w:p>
    <w:p w14:paraId="3115FAA5" w14:textId="364D817E" w:rsidR="00720410" w:rsidRDefault="00720410" w:rsidP="009829FF"/>
    <w:p w14:paraId="566D8ECC" w14:textId="440C01A6" w:rsidR="00E66550" w:rsidRDefault="00E66550" w:rsidP="009829FF"/>
    <w:p w14:paraId="1BA81978" w14:textId="1AE5D41B" w:rsidR="00E66550" w:rsidRDefault="00E66550" w:rsidP="009829FF"/>
    <w:p w14:paraId="7E06DC88" w14:textId="68474D9B" w:rsidR="00E66550" w:rsidRDefault="00E66550" w:rsidP="009829FF"/>
    <w:p w14:paraId="12792B6C" w14:textId="4D83883A" w:rsidR="00E66550" w:rsidRDefault="00E66550" w:rsidP="009829FF"/>
    <w:p w14:paraId="4A0E098A" w14:textId="1790BF43" w:rsidR="00E66550" w:rsidRDefault="00E66550" w:rsidP="009829FF"/>
    <w:p w14:paraId="270635CC" w14:textId="344A9F63" w:rsidR="00E66550" w:rsidRDefault="00E66550" w:rsidP="009829FF"/>
    <w:p w14:paraId="2DD16F5C" w14:textId="56A9E075" w:rsidR="00E66550" w:rsidRDefault="00E66550" w:rsidP="009829FF"/>
    <w:p w14:paraId="4E14BFA5" w14:textId="0D09004D" w:rsidR="00E66550" w:rsidRDefault="00E66550" w:rsidP="009829FF"/>
    <w:p w14:paraId="2D5D37E8" w14:textId="6C368004" w:rsidR="00E66550" w:rsidRDefault="00E66550" w:rsidP="009829FF"/>
    <w:p w14:paraId="01DA1743" w14:textId="26BB17EB" w:rsidR="00E66550" w:rsidRDefault="00E66550" w:rsidP="009829FF"/>
    <w:p w14:paraId="72915D26" w14:textId="4DAF7649" w:rsidR="00E66550" w:rsidRDefault="00E66550" w:rsidP="009829FF"/>
    <w:p w14:paraId="5F59B58B" w14:textId="0F968C56" w:rsidR="00E66550" w:rsidRDefault="00E66550" w:rsidP="009829FF"/>
    <w:p w14:paraId="1D9275DE" w14:textId="16C08916" w:rsidR="00E66550" w:rsidRDefault="00E66550" w:rsidP="009829FF"/>
    <w:p w14:paraId="7357D6BF" w14:textId="0BD661B7" w:rsidR="00E66550" w:rsidRDefault="00E66550" w:rsidP="009829FF"/>
    <w:p w14:paraId="3A6F5491" w14:textId="5C0C0329" w:rsidR="00E66550" w:rsidRDefault="00E66550" w:rsidP="009829FF"/>
    <w:p w14:paraId="53E2167B" w14:textId="23855DAD" w:rsidR="00E66550" w:rsidRDefault="00E66550" w:rsidP="009829FF"/>
    <w:p w14:paraId="4E678C64" w14:textId="7581AA4C" w:rsidR="00E66550" w:rsidRDefault="00E66550" w:rsidP="009829FF"/>
    <w:p w14:paraId="0A6F1AE0" w14:textId="6366C130" w:rsidR="00E66550" w:rsidRDefault="00E66550" w:rsidP="009829FF"/>
    <w:p w14:paraId="780E4904" w14:textId="571424F3" w:rsidR="00E66550" w:rsidRDefault="00E66550" w:rsidP="009829FF"/>
    <w:p w14:paraId="3ADA59EA" w14:textId="65B84577" w:rsidR="00E66550" w:rsidRDefault="00E66550" w:rsidP="009829FF"/>
    <w:p w14:paraId="694DCFCD" w14:textId="77777777" w:rsidR="00E66550" w:rsidRDefault="00E66550" w:rsidP="009829FF"/>
    <w:p w14:paraId="5174497F" w14:textId="753473EF" w:rsidR="00720410" w:rsidRDefault="00720410" w:rsidP="009829FF"/>
    <w:p w14:paraId="7850A01E" w14:textId="150D3105" w:rsidR="00720410" w:rsidRDefault="00720410" w:rsidP="009829FF"/>
    <w:p w14:paraId="361E3C66" w14:textId="40FFD5A5" w:rsidR="00720410" w:rsidRDefault="00720410" w:rsidP="009829FF"/>
    <w:p w14:paraId="31B3E472" w14:textId="5D4FCA85" w:rsidR="00720410" w:rsidRDefault="00720410" w:rsidP="009829FF"/>
    <w:p w14:paraId="33C4378A" w14:textId="7A7E6241" w:rsidR="00720410" w:rsidRDefault="00720410" w:rsidP="009829FF"/>
    <w:p w14:paraId="5D8C4861" w14:textId="69C19950" w:rsidR="002E7AE8" w:rsidRDefault="002E7AE8" w:rsidP="009829FF"/>
    <w:p w14:paraId="4323775E" w14:textId="77777777" w:rsidR="002E7AE8" w:rsidRDefault="002E7AE8" w:rsidP="009829FF"/>
    <w:p w14:paraId="7984CE1A" w14:textId="76E3B893" w:rsidR="00720410" w:rsidRDefault="00720410" w:rsidP="009829FF"/>
    <w:p w14:paraId="192CC66E" w14:textId="65C53A82" w:rsidR="00720410" w:rsidRDefault="00720410" w:rsidP="009829FF"/>
    <w:p w14:paraId="5A62712E" w14:textId="0D9CD764" w:rsidR="00720410" w:rsidRDefault="00720410" w:rsidP="009829FF"/>
    <w:p w14:paraId="54FFDD76" w14:textId="76DFD24D" w:rsidR="00720410" w:rsidRDefault="00720410" w:rsidP="009829FF"/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E66550" w:rsidRPr="00E66550" w14:paraId="446183DB" w14:textId="77777777" w:rsidTr="008F528A">
        <w:tc>
          <w:tcPr>
            <w:tcW w:w="5033" w:type="dxa"/>
          </w:tcPr>
          <w:p w14:paraId="5B86ACC0" w14:textId="0593717D" w:rsidR="00E66550" w:rsidRPr="00E66550" w:rsidRDefault="00E66550" w:rsidP="00E66550">
            <w:pPr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>Assignment 5</w:t>
            </w:r>
          </w:p>
        </w:tc>
        <w:tc>
          <w:tcPr>
            <w:tcW w:w="4322" w:type="dxa"/>
          </w:tcPr>
          <w:p w14:paraId="589E1A3D" w14:textId="77777777" w:rsidR="00E66550" w:rsidRPr="00E66550" w:rsidRDefault="00E66550" w:rsidP="00E66550">
            <w:pPr>
              <w:contextualSpacing/>
              <w:jc w:val="right"/>
              <w:rPr>
                <w:b/>
                <w:sz w:val="28"/>
              </w:rPr>
            </w:pPr>
            <w:r w:rsidRPr="00E66550">
              <w:rPr>
                <w:b/>
                <w:sz w:val="28"/>
              </w:rPr>
              <w:t>2.5%</w:t>
            </w:r>
          </w:p>
        </w:tc>
      </w:tr>
    </w:tbl>
    <w:p w14:paraId="1062BD4E" w14:textId="30FC54A6" w:rsidR="00720410" w:rsidRDefault="00720410" w:rsidP="009829FF"/>
    <w:p w14:paraId="5ADF52FF" w14:textId="77777777" w:rsidR="0010134E" w:rsidRDefault="0010134E" w:rsidP="0010134E">
      <w:pPr>
        <w:rPr>
          <w:b/>
          <w:u w:val="single"/>
        </w:rPr>
      </w:pPr>
      <w:r w:rsidRPr="0075552B">
        <w:rPr>
          <w:b/>
          <w:u w:val="single"/>
        </w:rPr>
        <w:t>Program</w:t>
      </w:r>
    </w:p>
    <w:p w14:paraId="53DBFABC" w14:textId="77777777" w:rsidR="0010134E" w:rsidRDefault="0010134E" w:rsidP="00893DA2"/>
    <w:p w14:paraId="0555AF71" w14:textId="00A84D8B" w:rsidR="00893DA2" w:rsidRDefault="00893DA2" w:rsidP="00893DA2">
      <w:r>
        <w:t xml:space="preserve">Create a program that will generate a quote for </w:t>
      </w:r>
      <w:r w:rsidR="001C5F81">
        <w:t>Will</w:t>
      </w:r>
      <w:r>
        <w:t>'s Moving LLC business.</w:t>
      </w:r>
    </w:p>
    <w:p w14:paraId="43383899" w14:textId="77777777" w:rsidR="00893DA2" w:rsidRDefault="00893DA2" w:rsidP="00893DA2"/>
    <w:p w14:paraId="2AA3CEA1" w14:textId="42FC2E10" w:rsidR="00622350" w:rsidRDefault="00622350" w:rsidP="00622350">
      <w:pPr>
        <w:pStyle w:val="ListParagraph"/>
        <w:numPr>
          <w:ilvl w:val="0"/>
          <w:numId w:val="31"/>
        </w:numPr>
      </w:pPr>
      <w:r w:rsidRPr="00622350">
        <w:t>Project/Package name – name-id#</w:t>
      </w:r>
      <w:r w:rsidR="0010134E">
        <w:t>-a56</w:t>
      </w:r>
    </w:p>
    <w:p w14:paraId="4CF9C294" w14:textId="77777777" w:rsidR="00BD3616" w:rsidRDefault="00BD3616" w:rsidP="00BD3616">
      <w:pPr>
        <w:pStyle w:val="ListParagraph"/>
        <w:numPr>
          <w:ilvl w:val="0"/>
          <w:numId w:val="31"/>
        </w:numPr>
      </w:pPr>
      <w:r>
        <w:t>Create a method for each calculation: services</w:t>
      </w:r>
      <w:r w:rsidRPr="0010134E">
        <w:t xml:space="preserve"> </w:t>
      </w:r>
      <w:r>
        <w:t>cost, o</w:t>
      </w:r>
      <w:r w:rsidRPr="0010134E">
        <w:t>ptions</w:t>
      </w:r>
      <w:r>
        <w:t xml:space="preserve"> cost, items cost &amp; total cost.</w:t>
      </w:r>
    </w:p>
    <w:p w14:paraId="5F8002D6" w14:textId="77777777" w:rsidR="00BD3616" w:rsidRDefault="00BD3616" w:rsidP="00BD3616">
      <w:pPr>
        <w:pStyle w:val="ListParagraph"/>
      </w:pPr>
    </w:p>
    <w:p w14:paraId="0995978E" w14:textId="03C4A45F" w:rsidR="00893DA2" w:rsidRDefault="00893DA2" w:rsidP="00893DA2"/>
    <w:p w14:paraId="650735C6" w14:textId="57DC8573" w:rsidR="0010134E" w:rsidRDefault="0010134E" w:rsidP="00893DA2">
      <w:pPr>
        <w:rPr>
          <w:b/>
          <w:u w:val="single"/>
        </w:rPr>
      </w:pPr>
      <w:r w:rsidRPr="0010134E">
        <w:rPr>
          <w:b/>
          <w:u w:val="single"/>
        </w:rPr>
        <w:t>Components</w:t>
      </w:r>
    </w:p>
    <w:p w14:paraId="41F87F6B" w14:textId="77777777" w:rsidR="00490513" w:rsidRDefault="00490513" w:rsidP="00893DA2">
      <w:pPr>
        <w:rPr>
          <w:b/>
          <w:u w:val="single"/>
        </w:rPr>
      </w:pPr>
    </w:p>
    <w:p w14:paraId="20D75E27" w14:textId="28E4695F" w:rsidR="00893DA2" w:rsidRDefault="00893DA2" w:rsidP="0010134E">
      <w:pPr>
        <w:pStyle w:val="ListParagraph"/>
        <w:numPr>
          <w:ilvl w:val="0"/>
          <w:numId w:val="33"/>
        </w:numPr>
      </w:pPr>
      <w:r>
        <w:t>Classes – MainClass &amp; Program</w:t>
      </w:r>
      <w:r w:rsidR="007547B6">
        <w:t xml:space="preserve"> class</w:t>
      </w:r>
    </w:p>
    <w:p w14:paraId="0143B8C4" w14:textId="773EB1C6" w:rsidR="00893DA2" w:rsidRDefault="00893DA2" w:rsidP="0010134E">
      <w:pPr>
        <w:pStyle w:val="ListParagraph"/>
        <w:numPr>
          <w:ilvl w:val="0"/>
          <w:numId w:val="33"/>
        </w:numPr>
      </w:pPr>
      <w:r>
        <w:t xml:space="preserve">Instance fields – </w:t>
      </w:r>
    </w:p>
    <w:p w14:paraId="1E13EC54" w14:textId="3B36F34A" w:rsidR="00893DA2" w:rsidRDefault="00893DA2" w:rsidP="0010134E">
      <w:pPr>
        <w:pStyle w:val="ListParagraph"/>
        <w:numPr>
          <w:ilvl w:val="0"/>
          <w:numId w:val="33"/>
        </w:numPr>
      </w:pPr>
      <w:r>
        <w:t xml:space="preserve">Instance methods - </w:t>
      </w:r>
    </w:p>
    <w:p w14:paraId="7D5E2409" w14:textId="77777777" w:rsidR="00893DA2" w:rsidRDefault="00893DA2" w:rsidP="0010134E">
      <w:pPr>
        <w:pStyle w:val="ListParagraph"/>
        <w:numPr>
          <w:ilvl w:val="0"/>
          <w:numId w:val="33"/>
        </w:numPr>
      </w:pPr>
      <w:r>
        <w:t>Constructors – all fields must be initialized before or after object creation</w:t>
      </w:r>
    </w:p>
    <w:p w14:paraId="1F996A97" w14:textId="46202930" w:rsidR="00893DA2" w:rsidRDefault="00893DA2" w:rsidP="0010134E">
      <w:pPr>
        <w:pStyle w:val="ListParagraph"/>
        <w:numPr>
          <w:ilvl w:val="0"/>
          <w:numId w:val="33"/>
        </w:numPr>
      </w:pPr>
      <w:r>
        <w:t xml:space="preserve">Objects – </w:t>
      </w:r>
    </w:p>
    <w:p w14:paraId="5B9AE1B8" w14:textId="77777777" w:rsidR="00893DA2" w:rsidRDefault="00893DA2" w:rsidP="0010134E">
      <w:pPr>
        <w:pStyle w:val="ListParagraph"/>
        <w:numPr>
          <w:ilvl w:val="0"/>
          <w:numId w:val="33"/>
        </w:numPr>
      </w:pPr>
      <w:r>
        <w:t>Flags – Used to monitor any condition</w:t>
      </w:r>
    </w:p>
    <w:p w14:paraId="5FD238E4" w14:textId="77777777" w:rsidR="00893DA2" w:rsidRDefault="00893DA2" w:rsidP="0010134E">
      <w:pPr>
        <w:pStyle w:val="ListParagraph"/>
        <w:numPr>
          <w:ilvl w:val="0"/>
          <w:numId w:val="33"/>
        </w:numPr>
      </w:pPr>
      <w:r>
        <w:t>Input &amp; Output – joptionpane</w:t>
      </w:r>
    </w:p>
    <w:p w14:paraId="1EDD75FF" w14:textId="5AD8DEF7" w:rsidR="00893DA2" w:rsidRDefault="00893DA2" w:rsidP="0010134E">
      <w:pPr>
        <w:pStyle w:val="ListParagraph"/>
        <w:numPr>
          <w:ilvl w:val="0"/>
          <w:numId w:val="33"/>
        </w:numPr>
      </w:pPr>
      <w:r>
        <w:t xml:space="preserve">Method overloading – </w:t>
      </w:r>
    </w:p>
    <w:p w14:paraId="31047215" w14:textId="3944FF3E" w:rsidR="00893DA2" w:rsidRDefault="00893DA2" w:rsidP="0010134E">
      <w:pPr>
        <w:pStyle w:val="ListParagraph"/>
        <w:numPr>
          <w:ilvl w:val="0"/>
          <w:numId w:val="33"/>
        </w:numPr>
      </w:pPr>
      <w:r>
        <w:t xml:space="preserve">Method overloading – </w:t>
      </w:r>
    </w:p>
    <w:p w14:paraId="12995D2F" w14:textId="37E75C33" w:rsidR="00893DA2" w:rsidRDefault="007547B6" w:rsidP="0010134E">
      <w:pPr>
        <w:pStyle w:val="ListParagraph"/>
        <w:numPr>
          <w:ilvl w:val="0"/>
          <w:numId w:val="33"/>
        </w:numPr>
      </w:pPr>
      <w:r>
        <w:t xml:space="preserve">Constructor Overloading - </w:t>
      </w:r>
    </w:p>
    <w:p w14:paraId="2098877A" w14:textId="77777777" w:rsidR="00893DA2" w:rsidRDefault="00893DA2" w:rsidP="00893DA2"/>
    <w:p w14:paraId="16921E07" w14:textId="29D27A37" w:rsidR="00893DA2" w:rsidRPr="0064192A" w:rsidRDefault="0010134E" w:rsidP="00893DA2">
      <w:pPr>
        <w:rPr>
          <w:u w:val="single"/>
        </w:rPr>
      </w:pPr>
      <w:r>
        <w:rPr>
          <w:u w:val="single"/>
        </w:rPr>
        <w:t>Services</w:t>
      </w:r>
    </w:p>
    <w:p w14:paraId="7E96A9B0" w14:textId="77777777" w:rsidR="00893DA2" w:rsidRDefault="00893DA2" w:rsidP="00893DA2">
      <w:r>
        <w:t>Package A - $100/hr</w:t>
      </w:r>
    </w:p>
    <w:p w14:paraId="74F8B926" w14:textId="2B270929" w:rsidR="00893DA2" w:rsidRDefault="00893DA2" w:rsidP="00893DA2">
      <w:r>
        <w:t>Package B – $150/hr</w:t>
      </w:r>
    </w:p>
    <w:p w14:paraId="13972E28" w14:textId="77777777" w:rsidR="0010134E" w:rsidRDefault="0010134E" w:rsidP="00893DA2"/>
    <w:p w14:paraId="3DB0D771" w14:textId="33CCC931" w:rsidR="0010134E" w:rsidRPr="0010134E" w:rsidRDefault="0010134E" w:rsidP="00893DA2">
      <w:pPr>
        <w:rPr>
          <w:u w:val="single"/>
        </w:rPr>
      </w:pPr>
      <w:r w:rsidRPr="0010134E">
        <w:rPr>
          <w:u w:val="single"/>
        </w:rPr>
        <w:t>Options</w:t>
      </w:r>
    </w:p>
    <w:p w14:paraId="04E3DC85" w14:textId="77777777" w:rsidR="00893DA2" w:rsidRDefault="00893DA2" w:rsidP="00893DA2">
      <w:r>
        <w:t>Storage Small – $8/day</w:t>
      </w:r>
    </w:p>
    <w:p w14:paraId="04505EA0" w14:textId="2EEFF85B" w:rsidR="00893DA2" w:rsidRDefault="00893DA2" w:rsidP="00893DA2">
      <w:r>
        <w:t>Storage Large – $20.11/day</w:t>
      </w:r>
    </w:p>
    <w:p w14:paraId="471789F5" w14:textId="6D14601B" w:rsidR="0010134E" w:rsidRDefault="0010134E" w:rsidP="00893DA2"/>
    <w:p w14:paraId="41B7DF6C" w14:textId="768576BD" w:rsidR="0010134E" w:rsidRPr="0010134E" w:rsidRDefault="0010134E" w:rsidP="00893DA2">
      <w:pPr>
        <w:rPr>
          <w:u w:val="single"/>
        </w:rPr>
      </w:pPr>
      <w:r w:rsidRPr="0010134E">
        <w:rPr>
          <w:u w:val="single"/>
        </w:rPr>
        <w:t>Items</w:t>
      </w:r>
    </w:p>
    <w:p w14:paraId="1A4ADC25" w14:textId="4A3EEED5" w:rsidR="00893DA2" w:rsidRDefault="00893DA2" w:rsidP="00893DA2">
      <w:r>
        <w:t>Boxes small - $2.50</w:t>
      </w:r>
      <w:r w:rsidR="0064192A">
        <w:t>/per box</w:t>
      </w:r>
    </w:p>
    <w:p w14:paraId="44EC3DE0" w14:textId="4648BF64" w:rsidR="00893DA2" w:rsidRDefault="00893DA2" w:rsidP="00893DA2">
      <w:r>
        <w:t>Boxes large - $4.50</w:t>
      </w:r>
      <w:r w:rsidR="0064192A">
        <w:t>/ per box</w:t>
      </w:r>
    </w:p>
    <w:p w14:paraId="360E8A53" w14:textId="24AA84C1" w:rsidR="00893DA2" w:rsidRDefault="00893DA2" w:rsidP="00893DA2"/>
    <w:p w14:paraId="3CB3A38D" w14:textId="52961DFB" w:rsidR="00BD3616" w:rsidRDefault="00BD3616" w:rsidP="00893DA2"/>
    <w:p w14:paraId="6AFE02E4" w14:textId="6DD00863" w:rsidR="00BD3616" w:rsidRDefault="00BD3616" w:rsidP="00893DA2"/>
    <w:p w14:paraId="60DE9CE6" w14:textId="77777777" w:rsidR="004E4D45" w:rsidRDefault="004E4D45" w:rsidP="00893DA2">
      <w:bookmarkStart w:id="0" w:name="_GoBack"/>
      <w:bookmarkEnd w:id="0"/>
    </w:p>
    <w:p w14:paraId="3E440D3B" w14:textId="7CAE9F02" w:rsidR="00490513" w:rsidRDefault="00893DA2" w:rsidP="00893DA2">
      <w:pPr>
        <w:rPr>
          <w:b/>
          <w:u w:val="single"/>
        </w:rPr>
      </w:pPr>
      <w:r w:rsidRPr="00622350">
        <w:rPr>
          <w:b/>
          <w:u w:val="single"/>
        </w:rPr>
        <w:lastRenderedPageBreak/>
        <w:t>Functionality</w:t>
      </w:r>
    </w:p>
    <w:p w14:paraId="5217030A" w14:textId="77777777" w:rsidR="00490513" w:rsidRPr="00622350" w:rsidRDefault="00490513" w:rsidP="00893DA2">
      <w:pPr>
        <w:rPr>
          <w:b/>
          <w:u w:val="single"/>
        </w:rPr>
      </w:pPr>
    </w:p>
    <w:p w14:paraId="566DED7D" w14:textId="159E0A5D" w:rsidR="00893DA2" w:rsidRDefault="00893DA2" w:rsidP="0010134E">
      <w:pPr>
        <w:pStyle w:val="ListParagraph"/>
        <w:numPr>
          <w:ilvl w:val="0"/>
          <w:numId w:val="32"/>
        </w:numPr>
      </w:pPr>
      <w:r>
        <w:t>The program will ask the user to enter their credentials, if incorrect the use</w:t>
      </w:r>
      <w:r w:rsidR="0010134E">
        <w:t>r will get three try’s in total</w:t>
      </w:r>
      <w:r>
        <w:t xml:space="preserve"> else end with a message “You have exceeded your try’s, goodbye.”</w:t>
      </w:r>
    </w:p>
    <w:p w14:paraId="523CBDE9" w14:textId="14014016" w:rsidR="00893DA2" w:rsidRDefault="00893DA2" w:rsidP="0010134E">
      <w:pPr>
        <w:pStyle w:val="ListParagraph"/>
        <w:numPr>
          <w:ilvl w:val="0"/>
          <w:numId w:val="32"/>
        </w:numPr>
      </w:pPr>
      <w:r>
        <w:t>Ask for</w:t>
      </w:r>
      <w:r w:rsidR="0010134E">
        <w:t xml:space="preserve"> first name, Ask for last name</w:t>
      </w:r>
    </w:p>
    <w:p w14:paraId="7F4E63E4" w14:textId="2DC1C26A" w:rsidR="00893DA2" w:rsidRDefault="00893DA2" w:rsidP="00BD3616">
      <w:pPr>
        <w:pStyle w:val="ListParagraph"/>
        <w:numPr>
          <w:ilvl w:val="0"/>
          <w:numId w:val="32"/>
        </w:numPr>
      </w:pPr>
      <w:r>
        <w:t>Ask for</w:t>
      </w:r>
      <w:r w:rsidR="0010134E">
        <w:t xml:space="preserve"> all of the </w:t>
      </w:r>
      <w:r w:rsidR="00BD3616">
        <w:t>choices above</w:t>
      </w:r>
      <w:r w:rsidR="0010134E">
        <w:t>.</w:t>
      </w:r>
      <w:r>
        <w:t xml:space="preserve"> Only the </w:t>
      </w:r>
      <w:r w:rsidR="00BD3616" w:rsidRPr="00BD3616">
        <w:t xml:space="preserve">choices </w:t>
      </w:r>
      <w:r>
        <w:t xml:space="preserve">that are selected will be included in the </w:t>
      </w:r>
      <w:r w:rsidR="0010134E">
        <w:t>final price</w:t>
      </w:r>
      <w:r>
        <w:t>.</w:t>
      </w:r>
    </w:p>
    <w:p w14:paraId="7D4C3166" w14:textId="5C5ADBEF" w:rsidR="00BD3616" w:rsidRDefault="003A61F6" w:rsidP="00BD3616">
      <w:pPr>
        <w:pStyle w:val="ListParagraph"/>
        <w:numPr>
          <w:ilvl w:val="0"/>
          <w:numId w:val="32"/>
        </w:numPr>
      </w:pPr>
      <w:r>
        <w:t>Go to assignment 6</w:t>
      </w:r>
    </w:p>
    <w:p w14:paraId="4C26C632" w14:textId="135A0C3F" w:rsidR="00EB0E0D" w:rsidRDefault="00EB0E0D" w:rsidP="00893DA2">
      <w:pPr>
        <w:rPr>
          <w:color w:val="FF0000"/>
        </w:rPr>
      </w:pPr>
    </w:p>
    <w:p w14:paraId="1D6DAB87" w14:textId="77777777" w:rsidR="00EB0E0D" w:rsidRPr="00EB0E0D" w:rsidRDefault="00EB0E0D" w:rsidP="00893DA2">
      <w:pPr>
        <w:rPr>
          <w:color w:val="FF0000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5033"/>
        <w:gridCol w:w="4322"/>
      </w:tblGrid>
      <w:tr w:rsidR="00E66550" w:rsidRPr="00E66550" w14:paraId="48E02E2E" w14:textId="77777777" w:rsidTr="008F528A">
        <w:tc>
          <w:tcPr>
            <w:tcW w:w="5033" w:type="dxa"/>
          </w:tcPr>
          <w:p w14:paraId="62E53CBF" w14:textId="7C8355EA" w:rsidR="00E66550" w:rsidRPr="00E66550" w:rsidRDefault="00E66550" w:rsidP="008F528A">
            <w:pPr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>Assignment 6</w:t>
            </w:r>
          </w:p>
        </w:tc>
        <w:tc>
          <w:tcPr>
            <w:tcW w:w="4322" w:type="dxa"/>
          </w:tcPr>
          <w:p w14:paraId="0F584873" w14:textId="77777777" w:rsidR="00E66550" w:rsidRPr="00E66550" w:rsidRDefault="00E66550" w:rsidP="008F528A">
            <w:pPr>
              <w:contextualSpacing/>
              <w:jc w:val="right"/>
              <w:rPr>
                <w:b/>
                <w:sz w:val="28"/>
              </w:rPr>
            </w:pPr>
            <w:r w:rsidRPr="00E66550">
              <w:rPr>
                <w:b/>
                <w:sz w:val="28"/>
              </w:rPr>
              <w:t>2.5%</w:t>
            </w:r>
          </w:p>
        </w:tc>
      </w:tr>
    </w:tbl>
    <w:p w14:paraId="3E752358" w14:textId="2ED9AE87" w:rsidR="00E66550" w:rsidRDefault="00E66550" w:rsidP="00893DA2"/>
    <w:p w14:paraId="7009366D" w14:textId="77777777" w:rsidR="00E66550" w:rsidRDefault="00E66550" w:rsidP="00893DA2"/>
    <w:p w14:paraId="7963F738" w14:textId="2B806D97" w:rsidR="00893DA2" w:rsidRDefault="00893DA2" w:rsidP="0010134E">
      <w:pPr>
        <w:pStyle w:val="ListParagraph"/>
        <w:numPr>
          <w:ilvl w:val="0"/>
          <w:numId w:val="34"/>
        </w:numPr>
      </w:pPr>
      <w:r>
        <w:t>Display the services cost</w:t>
      </w:r>
      <w:r w:rsidR="00BD3616">
        <w:t xml:space="preserve"> </w:t>
      </w:r>
    </w:p>
    <w:p w14:paraId="0B102445" w14:textId="5BE74C73" w:rsidR="00893DA2" w:rsidRDefault="00893DA2" w:rsidP="0010134E">
      <w:pPr>
        <w:pStyle w:val="ListParagraph"/>
        <w:numPr>
          <w:ilvl w:val="0"/>
          <w:numId w:val="34"/>
        </w:numPr>
      </w:pPr>
      <w:r>
        <w:t xml:space="preserve">Display the </w:t>
      </w:r>
      <w:r w:rsidR="00D20EA6">
        <w:t>options</w:t>
      </w:r>
      <w:r>
        <w:t xml:space="preserve"> cost </w:t>
      </w:r>
    </w:p>
    <w:p w14:paraId="5F895121" w14:textId="536CC552" w:rsidR="0010134E" w:rsidRDefault="0010134E" w:rsidP="0010134E">
      <w:pPr>
        <w:pStyle w:val="ListParagraph"/>
        <w:numPr>
          <w:ilvl w:val="0"/>
          <w:numId w:val="34"/>
        </w:numPr>
      </w:pPr>
      <w:r w:rsidRPr="0010134E">
        <w:t>Display the item</w:t>
      </w:r>
      <w:r w:rsidR="00D20EA6">
        <w:t>s</w:t>
      </w:r>
      <w:r w:rsidRPr="0010134E">
        <w:t xml:space="preserve"> cost </w:t>
      </w:r>
    </w:p>
    <w:p w14:paraId="054C278A" w14:textId="68A689CC" w:rsidR="00893DA2" w:rsidRDefault="00893DA2" w:rsidP="0010134E">
      <w:pPr>
        <w:pStyle w:val="ListParagraph"/>
        <w:numPr>
          <w:ilvl w:val="0"/>
          <w:numId w:val="34"/>
        </w:numPr>
      </w:pPr>
      <w:r>
        <w:t>Display the t</w:t>
      </w:r>
      <w:r w:rsidR="00BD3616">
        <w:t>otal cost including everything</w:t>
      </w:r>
    </w:p>
    <w:p w14:paraId="58014B2C" w14:textId="77777777" w:rsidR="00BD3616" w:rsidRDefault="00BD3616" w:rsidP="003A61F6">
      <w:pPr>
        <w:pStyle w:val="ListParagraph"/>
      </w:pPr>
    </w:p>
    <w:p w14:paraId="5B482E68" w14:textId="10938AF7" w:rsidR="00E51B53" w:rsidRPr="00AE351A" w:rsidRDefault="003A61F6" w:rsidP="009829FF">
      <w:pPr>
        <w:rPr>
          <w:color w:val="FF0000"/>
        </w:rPr>
      </w:pPr>
      <w:r w:rsidRPr="00AE351A">
        <w:rPr>
          <w:color w:val="FF0000"/>
        </w:rPr>
        <w:t>Upload as per instructors instructions</w:t>
      </w:r>
    </w:p>
    <w:p w14:paraId="1682225D" w14:textId="196D10AC" w:rsidR="00E51B53" w:rsidRDefault="00E51B53" w:rsidP="009829FF"/>
    <w:p w14:paraId="08254385" w14:textId="189BFF2A" w:rsidR="00E51B53" w:rsidRDefault="00E51B53" w:rsidP="009829FF"/>
    <w:p w14:paraId="3398AA6D" w14:textId="02CEEBF9" w:rsidR="00E51B53" w:rsidRDefault="00E51B53" w:rsidP="009829FF"/>
    <w:p w14:paraId="10512C50" w14:textId="78894DEA" w:rsidR="00E51B53" w:rsidRDefault="00E51B53" w:rsidP="009829FF"/>
    <w:p w14:paraId="5B139357" w14:textId="19085E27" w:rsidR="00720410" w:rsidRDefault="00720410" w:rsidP="009829FF"/>
    <w:p w14:paraId="7110C712" w14:textId="2BB1F3A1" w:rsidR="00720410" w:rsidRDefault="00720410" w:rsidP="009829FF"/>
    <w:p w14:paraId="64DC2527" w14:textId="6C8A35D0" w:rsidR="00720410" w:rsidRDefault="00720410" w:rsidP="009829FF"/>
    <w:p w14:paraId="0D3F54F1" w14:textId="46238982" w:rsidR="00720410" w:rsidRDefault="00720410" w:rsidP="009829FF"/>
    <w:sectPr w:rsidR="00720410" w:rsidSect="000E06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470EA" w14:textId="77777777" w:rsidR="00B77CD5" w:rsidRDefault="00B77CD5" w:rsidP="00554A73">
      <w:r>
        <w:separator/>
      </w:r>
    </w:p>
  </w:endnote>
  <w:endnote w:type="continuationSeparator" w:id="0">
    <w:p w14:paraId="0DF173E7" w14:textId="77777777" w:rsidR="00B77CD5" w:rsidRDefault="00B77CD5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F06FD" w14:textId="77777777" w:rsidR="00194ED6" w:rsidRDefault="00194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76"/>
    </w:tblGrid>
    <w:tr w:rsidR="00554A73" w14:paraId="7483252A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2F83F60D" w14:textId="3AB37970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</w:t>
          </w:r>
          <w:r w:rsidR="001F5817">
            <w:rPr>
              <w:b/>
              <w:sz w:val="16"/>
              <w:szCs w:val="16"/>
            </w:rPr>
            <w:t>21</w:t>
          </w:r>
          <w:r w:rsidRPr="00554A73">
            <w:rPr>
              <w:b/>
              <w:sz w:val="16"/>
              <w:szCs w:val="16"/>
            </w:rPr>
            <w:t xml:space="preserve"> LAMBTON COLLEGE IN TORONTO</w:t>
          </w:r>
        </w:p>
      </w:tc>
    </w:tr>
  </w:tbl>
  <w:p w14:paraId="6635B14B" w14:textId="77777777" w:rsidR="00554A73" w:rsidRDefault="00554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40A1E" w14:textId="77777777" w:rsidR="00194ED6" w:rsidRDefault="00194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9E23B" w14:textId="77777777" w:rsidR="00B77CD5" w:rsidRDefault="00B77CD5" w:rsidP="00554A73">
      <w:r>
        <w:separator/>
      </w:r>
    </w:p>
  </w:footnote>
  <w:footnote w:type="continuationSeparator" w:id="0">
    <w:p w14:paraId="020CDA43" w14:textId="77777777" w:rsidR="00B77CD5" w:rsidRDefault="00B77CD5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11401" w14:textId="77777777" w:rsidR="00194ED6" w:rsidRDefault="00194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6480"/>
    </w:tblGrid>
    <w:tr w:rsidR="00554A73" w14:paraId="30D9BDA5" w14:textId="77777777" w:rsidTr="00365B55">
      <w:tc>
        <w:tcPr>
          <w:tcW w:w="3600" w:type="dxa"/>
        </w:tcPr>
        <w:p w14:paraId="1DEB0BB8" w14:textId="77777777"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1EDA3F7A" wp14:editId="35C1EB89">
                <wp:extent cx="1743075" cy="692582"/>
                <wp:effectExtent l="0" t="0" r="0" b="0"/>
                <wp:docPr id="15" name="Picture 15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</w:tcPr>
        <w:p w14:paraId="5D2D6071" w14:textId="5F4D5D66" w:rsidR="00554A73" w:rsidRPr="00554A73" w:rsidRDefault="00365B55" w:rsidP="008575C9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CSD_</w:t>
          </w:r>
          <w:r w:rsidR="002D6C24">
            <w:rPr>
              <w:i/>
              <w:sz w:val="32"/>
              <w:szCs w:val="32"/>
            </w:rPr>
            <w:t>3464</w:t>
          </w:r>
          <w:r w:rsidR="003B667D">
            <w:rPr>
              <w:i/>
              <w:sz w:val="32"/>
              <w:szCs w:val="32"/>
            </w:rPr>
            <w:t xml:space="preserve"> </w:t>
          </w:r>
          <w:r w:rsidR="008575C9" w:rsidRPr="008575C9">
            <w:rPr>
              <w:i/>
              <w:sz w:val="32"/>
              <w:szCs w:val="32"/>
            </w:rPr>
            <w:t xml:space="preserve"> PROGRAMMING JAVA SE</w:t>
          </w:r>
        </w:p>
      </w:tc>
    </w:tr>
  </w:tbl>
  <w:p w14:paraId="2C4D40AE" w14:textId="77777777" w:rsidR="00554A73" w:rsidRDefault="00554A73">
    <w:pPr>
      <w:pStyle w:val="Header"/>
    </w:pPr>
  </w:p>
  <w:p w14:paraId="2AB70F9B" w14:textId="77777777" w:rsidR="00554A73" w:rsidRDefault="00554A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5FB2" w14:textId="77777777" w:rsidR="00194ED6" w:rsidRDefault="00194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E3083"/>
    <w:multiLevelType w:val="hybridMultilevel"/>
    <w:tmpl w:val="AD52A820"/>
    <w:lvl w:ilvl="0" w:tplc="6D5CE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21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A4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24F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524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609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2CF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768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C48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B3113C"/>
    <w:multiLevelType w:val="hybridMultilevel"/>
    <w:tmpl w:val="D69EF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419AE"/>
    <w:multiLevelType w:val="hybridMultilevel"/>
    <w:tmpl w:val="10144AEA"/>
    <w:lvl w:ilvl="0" w:tplc="765C30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10C92EAC"/>
    <w:multiLevelType w:val="hybridMultilevel"/>
    <w:tmpl w:val="1AACABE2"/>
    <w:lvl w:ilvl="0" w:tplc="59BE62F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18F49FF"/>
    <w:multiLevelType w:val="hybridMultilevel"/>
    <w:tmpl w:val="06006DA0"/>
    <w:lvl w:ilvl="0" w:tplc="FF84E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CEB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4CD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5E1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3E6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FE9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402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E6D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DAB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D167C1"/>
    <w:multiLevelType w:val="hybridMultilevel"/>
    <w:tmpl w:val="8912ECB2"/>
    <w:lvl w:ilvl="0" w:tplc="03BC9C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A4366"/>
    <w:multiLevelType w:val="hybridMultilevel"/>
    <w:tmpl w:val="A4A61C44"/>
    <w:lvl w:ilvl="0" w:tplc="A4DCF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267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E6E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24E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E86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7A8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B27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A62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CA7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D8F3C5F"/>
    <w:multiLevelType w:val="hybridMultilevel"/>
    <w:tmpl w:val="1EBC8D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24D411F3"/>
    <w:multiLevelType w:val="hybridMultilevel"/>
    <w:tmpl w:val="491AF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938BE"/>
    <w:multiLevelType w:val="hybridMultilevel"/>
    <w:tmpl w:val="3ABC9C50"/>
    <w:lvl w:ilvl="0" w:tplc="529E0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487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400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28C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2A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40C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AD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963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724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F355D4"/>
    <w:multiLevelType w:val="hybridMultilevel"/>
    <w:tmpl w:val="D51AC6E4"/>
    <w:lvl w:ilvl="0" w:tplc="B80ACB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4E5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2CE1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B28E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DE56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C90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BE16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DEC7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60CB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FD1113E"/>
    <w:multiLevelType w:val="hybridMultilevel"/>
    <w:tmpl w:val="4CF6EE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71EA4"/>
    <w:multiLevelType w:val="hybridMultilevel"/>
    <w:tmpl w:val="E5BCF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93DE1"/>
    <w:multiLevelType w:val="hybridMultilevel"/>
    <w:tmpl w:val="5B24F35A"/>
    <w:lvl w:ilvl="0" w:tplc="6D70EB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C888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0243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085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8C26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8EAD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80A7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7A5A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F29E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0F67BA"/>
    <w:multiLevelType w:val="hybridMultilevel"/>
    <w:tmpl w:val="D5B2C310"/>
    <w:lvl w:ilvl="0" w:tplc="597A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7D5DB7"/>
    <w:multiLevelType w:val="hybridMultilevel"/>
    <w:tmpl w:val="7CAC35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60839"/>
    <w:multiLevelType w:val="hybridMultilevel"/>
    <w:tmpl w:val="4E18433E"/>
    <w:lvl w:ilvl="0" w:tplc="21422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B47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1CD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588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3A1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6EB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FC8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0D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A84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DB04B68"/>
    <w:multiLevelType w:val="hybridMultilevel"/>
    <w:tmpl w:val="E67A83D6"/>
    <w:lvl w:ilvl="0" w:tplc="8320E40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15" w:hanging="360"/>
      </w:pPr>
    </w:lvl>
    <w:lvl w:ilvl="2" w:tplc="1009001B" w:tentative="1">
      <w:start w:val="1"/>
      <w:numFmt w:val="lowerRoman"/>
      <w:lvlText w:val="%3."/>
      <w:lvlJc w:val="right"/>
      <w:pPr>
        <w:ind w:left="2235" w:hanging="180"/>
      </w:pPr>
    </w:lvl>
    <w:lvl w:ilvl="3" w:tplc="1009000F" w:tentative="1">
      <w:start w:val="1"/>
      <w:numFmt w:val="decimal"/>
      <w:lvlText w:val="%4."/>
      <w:lvlJc w:val="left"/>
      <w:pPr>
        <w:ind w:left="2955" w:hanging="360"/>
      </w:pPr>
    </w:lvl>
    <w:lvl w:ilvl="4" w:tplc="10090019" w:tentative="1">
      <w:start w:val="1"/>
      <w:numFmt w:val="lowerLetter"/>
      <w:lvlText w:val="%5."/>
      <w:lvlJc w:val="left"/>
      <w:pPr>
        <w:ind w:left="3675" w:hanging="360"/>
      </w:pPr>
    </w:lvl>
    <w:lvl w:ilvl="5" w:tplc="1009001B" w:tentative="1">
      <w:start w:val="1"/>
      <w:numFmt w:val="lowerRoman"/>
      <w:lvlText w:val="%6."/>
      <w:lvlJc w:val="right"/>
      <w:pPr>
        <w:ind w:left="4395" w:hanging="180"/>
      </w:pPr>
    </w:lvl>
    <w:lvl w:ilvl="6" w:tplc="1009000F" w:tentative="1">
      <w:start w:val="1"/>
      <w:numFmt w:val="decimal"/>
      <w:lvlText w:val="%7."/>
      <w:lvlJc w:val="left"/>
      <w:pPr>
        <w:ind w:left="5115" w:hanging="360"/>
      </w:pPr>
    </w:lvl>
    <w:lvl w:ilvl="7" w:tplc="10090019" w:tentative="1">
      <w:start w:val="1"/>
      <w:numFmt w:val="lowerLetter"/>
      <w:lvlText w:val="%8."/>
      <w:lvlJc w:val="left"/>
      <w:pPr>
        <w:ind w:left="5835" w:hanging="360"/>
      </w:pPr>
    </w:lvl>
    <w:lvl w:ilvl="8" w:tplc="1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49DF4712"/>
    <w:multiLevelType w:val="hybridMultilevel"/>
    <w:tmpl w:val="09E29DE6"/>
    <w:lvl w:ilvl="0" w:tplc="916E9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5D27EA"/>
    <w:multiLevelType w:val="hybridMultilevel"/>
    <w:tmpl w:val="A9825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26835"/>
    <w:multiLevelType w:val="hybridMultilevel"/>
    <w:tmpl w:val="09E29DE6"/>
    <w:lvl w:ilvl="0" w:tplc="916E9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733678"/>
    <w:multiLevelType w:val="hybridMultilevel"/>
    <w:tmpl w:val="BE8C8ED4"/>
    <w:lvl w:ilvl="0" w:tplc="E572E1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F4CC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60F1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F64D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72E6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4C1C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ACEF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3AEA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4EB0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904457B"/>
    <w:multiLevelType w:val="hybridMultilevel"/>
    <w:tmpl w:val="771A9FC0"/>
    <w:lvl w:ilvl="0" w:tplc="1F16E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260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B6C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720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125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9CD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1EB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828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EC6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AE0056F"/>
    <w:multiLevelType w:val="hybridMultilevel"/>
    <w:tmpl w:val="C4429E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13804"/>
    <w:multiLevelType w:val="hybridMultilevel"/>
    <w:tmpl w:val="DA103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D786B"/>
    <w:multiLevelType w:val="hybridMultilevel"/>
    <w:tmpl w:val="E14E0C6E"/>
    <w:lvl w:ilvl="0" w:tplc="54465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BE2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38A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1CD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584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364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F40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60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F8A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0A67C08"/>
    <w:multiLevelType w:val="hybridMultilevel"/>
    <w:tmpl w:val="44E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F3718"/>
    <w:multiLevelType w:val="hybridMultilevel"/>
    <w:tmpl w:val="A2005006"/>
    <w:lvl w:ilvl="0" w:tplc="84BA3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189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B0D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2E8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80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BAD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68E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E0D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44E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639678D"/>
    <w:multiLevelType w:val="hybridMultilevel"/>
    <w:tmpl w:val="93BC0B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0487D"/>
    <w:multiLevelType w:val="hybridMultilevel"/>
    <w:tmpl w:val="D16CDA48"/>
    <w:lvl w:ilvl="0" w:tplc="523E7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97E83"/>
    <w:multiLevelType w:val="hybridMultilevel"/>
    <w:tmpl w:val="54CEE1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E074E"/>
    <w:multiLevelType w:val="hybridMultilevel"/>
    <w:tmpl w:val="9558C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9"/>
  </w:num>
  <w:num w:numId="4">
    <w:abstractNumId w:val="3"/>
  </w:num>
  <w:num w:numId="5">
    <w:abstractNumId w:val="4"/>
  </w:num>
  <w:num w:numId="6">
    <w:abstractNumId w:val="10"/>
  </w:num>
  <w:num w:numId="7">
    <w:abstractNumId w:val="33"/>
  </w:num>
  <w:num w:numId="8">
    <w:abstractNumId w:val="14"/>
  </w:num>
  <w:num w:numId="9">
    <w:abstractNumId w:val="20"/>
  </w:num>
  <w:num w:numId="10">
    <w:abstractNumId w:val="22"/>
  </w:num>
  <w:num w:numId="11">
    <w:abstractNumId w:val="30"/>
  </w:num>
  <w:num w:numId="12">
    <w:abstractNumId w:val="16"/>
  </w:num>
  <w:num w:numId="13">
    <w:abstractNumId w:val="6"/>
  </w:num>
  <w:num w:numId="14">
    <w:abstractNumId w:val="2"/>
  </w:num>
  <w:num w:numId="15">
    <w:abstractNumId w:val="17"/>
  </w:num>
  <w:num w:numId="16">
    <w:abstractNumId w:val="18"/>
  </w:num>
  <w:num w:numId="17">
    <w:abstractNumId w:val="12"/>
  </w:num>
  <w:num w:numId="18">
    <w:abstractNumId w:val="26"/>
  </w:num>
  <w:num w:numId="19">
    <w:abstractNumId w:val="7"/>
  </w:num>
  <w:num w:numId="20">
    <w:abstractNumId w:val="5"/>
  </w:num>
  <w:num w:numId="21">
    <w:abstractNumId w:val="25"/>
  </w:num>
  <w:num w:numId="22">
    <w:abstractNumId w:val="15"/>
  </w:num>
  <w:num w:numId="23">
    <w:abstractNumId w:val="23"/>
  </w:num>
  <w:num w:numId="24">
    <w:abstractNumId w:val="21"/>
  </w:num>
  <w:num w:numId="25">
    <w:abstractNumId w:val="8"/>
  </w:num>
  <w:num w:numId="26">
    <w:abstractNumId w:val="11"/>
  </w:num>
  <w:num w:numId="27">
    <w:abstractNumId w:val="29"/>
  </w:num>
  <w:num w:numId="28">
    <w:abstractNumId w:val="27"/>
  </w:num>
  <w:num w:numId="29">
    <w:abstractNumId w:val="24"/>
  </w:num>
  <w:num w:numId="30">
    <w:abstractNumId w:val="1"/>
  </w:num>
  <w:num w:numId="31">
    <w:abstractNumId w:val="31"/>
  </w:num>
  <w:num w:numId="32">
    <w:abstractNumId w:val="32"/>
  </w:num>
  <w:num w:numId="33">
    <w:abstractNumId w:val="28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EA"/>
    <w:rsid w:val="00022792"/>
    <w:rsid w:val="00037A16"/>
    <w:rsid w:val="00037C97"/>
    <w:rsid w:val="00094646"/>
    <w:rsid w:val="000A5A11"/>
    <w:rsid w:val="000E0654"/>
    <w:rsid w:val="0010134E"/>
    <w:rsid w:val="00106462"/>
    <w:rsid w:val="00114C74"/>
    <w:rsid w:val="00123252"/>
    <w:rsid w:val="00124E01"/>
    <w:rsid w:val="001250C2"/>
    <w:rsid w:val="0015122D"/>
    <w:rsid w:val="00151242"/>
    <w:rsid w:val="00181780"/>
    <w:rsid w:val="0019246E"/>
    <w:rsid w:val="00194ED6"/>
    <w:rsid w:val="001C5F81"/>
    <w:rsid w:val="001C6B85"/>
    <w:rsid w:val="001F5817"/>
    <w:rsid w:val="001F654C"/>
    <w:rsid w:val="00205791"/>
    <w:rsid w:val="0024152B"/>
    <w:rsid w:val="00246DD0"/>
    <w:rsid w:val="00273DA4"/>
    <w:rsid w:val="0027518D"/>
    <w:rsid w:val="002A4636"/>
    <w:rsid w:val="002D6C24"/>
    <w:rsid w:val="002E7AE8"/>
    <w:rsid w:val="00304A37"/>
    <w:rsid w:val="00316028"/>
    <w:rsid w:val="0034740D"/>
    <w:rsid w:val="00350801"/>
    <w:rsid w:val="00365B55"/>
    <w:rsid w:val="003700FD"/>
    <w:rsid w:val="003A3A82"/>
    <w:rsid w:val="003A61F6"/>
    <w:rsid w:val="003B667D"/>
    <w:rsid w:val="003C389E"/>
    <w:rsid w:val="003C516A"/>
    <w:rsid w:val="003D2FBF"/>
    <w:rsid w:val="00431F32"/>
    <w:rsid w:val="00450634"/>
    <w:rsid w:val="00453D11"/>
    <w:rsid w:val="00481FB0"/>
    <w:rsid w:val="004862EA"/>
    <w:rsid w:val="00490513"/>
    <w:rsid w:val="00494F9F"/>
    <w:rsid w:val="004B4C6D"/>
    <w:rsid w:val="004C7699"/>
    <w:rsid w:val="004E4D45"/>
    <w:rsid w:val="004F2B9C"/>
    <w:rsid w:val="004F7DB3"/>
    <w:rsid w:val="00537EEA"/>
    <w:rsid w:val="00554A73"/>
    <w:rsid w:val="005D1467"/>
    <w:rsid w:val="005F320A"/>
    <w:rsid w:val="00610033"/>
    <w:rsid w:val="00622350"/>
    <w:rsid w:val="00624BE2"/>
    <w:rsid w:val="00625343"/>
    <w:rsid w:val="00634E87"/>
    <w:rsid w:val="0064192A"/>
    <w:rsid w:val="00646E96"/>
    <w:rsid w:val="00656952"/>
    <w:rsid w:val="00662E85"/>
    <w:rsid w:val="006645F2"/>
    <w:rsid w:val="00673E13"/>
    <w:rsid w:val="00693BFC"/>
    <w:rsid w:val="00720410"/>
    <w:rsid w:val="007349B3"/>
    <w:rsid w:val="00734A2C"/>
    <w:rsid w:val="00735B8D"/>
    <w:rsid w:val="007547B6"/>
    <w:rsid w:val="00761E2B"/>
    <w:rsid w:val="00765D32"/>
    <w:rsid w:val="007D1D90"/>
    <w:rsid w:val="008575C9"/>
    <w:rsid w:val="008758D7"/>
    <w:rsid w:val="00893DA2"/>
    <w:rsid w:val="008A490D"/>
    <w:rsid w:val="008B2564"/>
    <w:rsid w:val="008B5B53"/>
    <w:rsid w:val="008C146C"/>
    <w:rsid w:val="009066C9"/>
    <w:rsid w:val="009829FF"/>
    <w:rsid w:val="009A5B3D"/>
    <w:rsid w:val="009B06FB"/>
    <w:rsid w:val="009C048E"/>
    <w:rsid w:val="009D1D40"/>
    <w:rsid w:val="009D3018"/>
    <w:rsid w:val="00A0741A"/>
    <w:rsid w:val="00A10F01"/>
    <w:rsid w:val="00A15920"/>
    <w:rsid w:val="00AE136E"/>
    <w:rsid w:val="00AE351A"/>
    <w:rsid w:val="00AE6DE1"/>
    <w:rsid w:val="00B55970"/>
    <w:rsid w:val="00B56474"/>
    <w:rsid w:val="00B57514"/>
    <w:rsid w:val="00B57E55"/>
    <w:rsid w:val="00B77CD5"/>
    <w:rsid w:val="00B8021A"/>
    <w:rsid w:val="00B82241"/>
    <w:rsid w:val="00BB2FEB"/>
    <w:rsid w:val="00BB5368"/>
    <w:rsid w:val="00BD3616"/>
    <w:rsid w:val="00BE517D"/>
    <w:rsid w:val="00BE6807"/>
    <w:rsid w:val="00C35177"/>
    <w:rsid w:val="00C63E59"/>
    <w:rsid w:val="00C649CE"/>
    <w:rsid w:val="00C75FA0"/>
    <w:rsid w:val="00C80919"/>
    <w:rsid w:val="00C912DE"/>
    <w:rsid w:val="00C93470"/>
    <w:rsid w:val="00CB4C2C"/>
    <w:rsid w:val="00CC2B8B"/>
    <w:rsid w:val="00CC4B8B"/>
    <w:rsid w:val="00D127EF"/>
    <w:rsid w:val="00D13C3A"/>
    <w:rsid w:val="00D20EA6"/>
    <w:rsid w:val="00D2388C"/>
    <w:rsid w:val="00D607B8"/>
    <w:rsid w:val="00DF6858"/>
    <w:rsid w:val="00E2700C"/>
    <w:rsid w:val="00E51B53"/>
    <w:rsid w:val="00E55A69"/>
    <w:rsid w:val="00E66550"/>
    <w:rsid w:val="00E75945"/>
    <w:rsid w:val="00EB0E0D"/>
    <w:rsid w:val="00EB3170"/>
    <w:rsid w:val="00ED13B9"/>
    <w:rsid w:val="00EE294E"/>
    <w:rsid w:val="00FA6022"/>
    <w:rsid w:val="00FB25DD"/>
    <w:rsid w:val="00FB7867"/>
    <w:rsid w:val="00FE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F6876"/>
  <w15:docId w15:val="{F7B2A29E-6085-40B0-BFA2-1FB5519D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550"/>
  </w:style>
  <w:style w:type="paragraph" w:styleId="Heading1">
    <w:name w:val="heading 1"/>
    <w:basedOn w:val="Normal"/>
    <w:next w:val="Normal"/>
    <w:link w:val="Heading1Char"/>
    <w:uiPriority w:val="9"/>
    <w:qFormat/>
    <w:rsid w:val="009C0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  <w:style w:type="character" w:customStyle="1" w:styleId="Heading1Char">
    <w:name w:val="Heading 1 Char"/>
    <w:basedOn w:val="DefaultParagraphFont"/>
    <w:link w:val="Heading1"/>
    <w:uiPriority w:val="9"/>
    <w:rsid w:val="009C04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E66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97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5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87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8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8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76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21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Document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2014.dotx</Template>
  <TotalTime>117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20</cp:revision>
  <cp:lastPrinted>2020-01-27T18:57:00Z</cp:lastPrinted>
  <dcterms:created xsi:type="dcterms:W3CDTF">2020-06-30T00:21:00Z</dcterms:created>
  <dcterms:modified xsi:type="dcterms:W3CDTF">2020-12-29T01:49:00Z</dcterms:modified>
  <cp:contentStatus/>
</cp:coreProperties>
</file>